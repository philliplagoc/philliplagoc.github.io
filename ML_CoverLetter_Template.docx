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D050" w14:textId="741C129B" w:rsidR="00A27383" w:rsidRDefault="00F16496" w:rsidP="00965D17">
      <w:pPr>
        <w:pStyle w:val="Title"/>
      </w:pPr>
      <w:r>
        <w:t>Phillip Lagoc</w:t>
      </w:r>
    </w:p>
    <w:p w14:paraId="2CEF6AB9" w14:textId="135825EE" w:rsidR="00965D17" w:rsidRDefault="00F16496" w:rsidP="00965D17">
      <w:r>
        <w:t>San Diego, CA 92122</w:t>
      </w:r>
      <w:r w:rsidR="00965D17">
        <w:t> | </w:t>
      </w:r>
      <w:r>
        <w:t>(408) 547 - 7499</w:t>
      </w:r>
      <w:r w:rsidR="00965D17">
        <w:t> | </w:t>
      </w:r>
      <w:r>
        <w:t>philliplagoc@gmail.com</w:t>
      </w:r>
    </w:p>
    <w:sdt>
      <w:sdtPr>
        <w:alias w:val="Date:"/>
        <w:tag w:val="Date:"/>
        <w:id w:val="273684408"/>
        <w:placeholder>
          <w:docPart w:val="43A5B4516794400986771B8666E90441"/>
        </w:placeholder>
        <w:temporary/>
        <w:showingPlcHdr/>
        <w15:appearance w15:val="hidden"/>
      </w:sdtPr>
      <w:sdtEndPr/>
      <w:sdtContent>
        <w:p w14:paraId="77DE16FE" w14:textId="77777777" w:rsidR="00965D17" w:rsidRPr="00005FAA" w:rsidRDefault="00965D17" w:rsidP="00965D1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329652792"/>
        <w:placeholder>
          <w:docPart w:val="A4C22656448F42E587E63ACCC00CAF84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0BD7B075" w14:textId="3C9C806D" w:rsidR="0076387D" w:rsidRDefault="00965D17" w:rsidP="0076387D">
          <w:pPr>
            <w:pStyle w:val="Address"/>
          </w:pPr>
          <w:r>
            <w:t>Recipient Name</w:t>
          </w:r>
        </w:p>
      </w:sdtContent>
    </w:sdt>
    <w:p w14:paraId="4AF13117" w14:textId="6FE47DAC" w:rsidR="00965D17" w:rsidRDefault="00846363" w:rsidP="0076387D">
      <w:pPr>
        <w:pStyle w:val="Address"/>
      </w:pPr>
      <w:sdt>
        <w:sdtPr>
          <w:alias w:val="Company:"/>
          <w:tag w:val="Company:"/>
          <w:id w:val="-1905982025"/>
          <w:placeholder>
            <w:docPart w:val="F2853583606540E28B6B163E2F5AA9C9"/>
          </w:placeholder>
          <w:temporary/>
          <w:showingPlcHdr/>
          <w15:appearance w15:val="hidden"/>
        </w:sdtPr>
        <w:sdtEndPr/>
        <w:sdtContent>
          <w:r w:rsidR="0076387D">
            <w:t>Company</w:t>
          </w:r>
        </w:sdtContent>
      </w:sdt>
    </w:p>
    <w:p w14:paraId="21F50CC2" w14:textId="77777777"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951280E850ED43A78F43E39988339A60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t>Recipient Name</w:t>
          </w:r>
        </w:sdtContent>
      </w:sdt>
      <w:r>
        <w:t>:</w:t>
      </w:r>
    </w:p>
    <w:p w14:paraId="745FC7EA" w14:textId="7F377824" w:rsidR="00965D17" w:rsidRDefault="00965D17" w:rsidP="00F16496">
      <w:bookmarkStart w:id="0" w:name="_GoBack"/>
      <w:bookmarkEnd w:id="0"/>
    </w:p>
    <w:p w14:paraId="19855744" w14:textId="77777777" w:rsidR="00965D17" w:rsidRDefault="00846363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6625FFAC31AA452EA35932DF69027075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A9A1CF65849E417DA3E85727FA9E8D8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B719DE7" w14:textId="77777777" w:rsidR="00302A2C" w:rsidRPr="00302A2C" w:rsidRDefault="00C05BC0" w:rsidP="00302A2C">
          <w:pPr>
            <w:pStyle w:val="Signature"/>
          </w:pPr>
          <w:r>
            <w:t>Phillip Lagoc</w:t>
          </w:r>
        </w:p>
      </w:sdtContent>
    </w:sdt>
    <w:sectPr w:rsidR="00302A2C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3EC3F" w14:textId="77777777" w:rsidR="00846363" w:rsidRDefault="00846363">
      <w:pPr>
        <w:spacing w:after="0"/>
      </w:pPr>
      <w:r>
        <w:separator/>
      </w:r>
    </w:p>
  </w:endnote>
  <w:endnote w:type="continuationSeparator" w:id="0">
    <w:p w14:paraId="10A55A97" w14:textId="77777777" w:rsidR="00846363" w:rsidRDefault="008463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118C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95F07" w14:textId="77777777" w:rsidR="00846363" w:rsidRDefault="00846363">
      <w:pPr>
        <w:spacing w:after="0"/>
      </w:pPr>
      <w:r>
        <w:separator/>
      </w:r>
    </w:p>
  </w:footnote>
  <w:footnote w:type="continuationSeparator" w:id="0">
    <w:p w14:paraId="2A251832" w14:textId="77777777" w:rsidR="00846363" w:rsidRDefault="008463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C0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846363"/>
    <w:rsid w:val="008F15C5"/>
    <w:rsid w:val="00965D17"/>
    <w:rsid w:val="00A27383"/>
    <w:rsid w:val="00A736B0"/>
    <w:rsid w:val="00C05BC0"/>
    <w:rsid w:val="00C83E3C"/>
    <w:rsid w:val="00D02A74"/>
    <w:rsid w:val="00D905F1"/>
    <w:rsid w:val="00DF56DD"/>
    <w:rsid w:val="00F1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F600"/>
  <w15:chartTrackingRefBased/>
  <w15:docId w15:val="{630E2F70-676A-4C06-B09B-DF5A553A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l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A5B4516794400986771B8666E90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AE046-4F99-43A1-998A-89CE50CC14D4}"/>
      </w:docPartPr>
      <w:docPartBody>
        <w:p w:rsidR="00000000" w:rsidRDefault="0090015E">
          <w:pPr>
            <w:pStyle w:val="43A5B4516794400986771B8666E90441"/>
          </w:pPr>
          <w:r>
            <w:t>Date</w:t>
          </w:r>
        </w:p>
      </w:docPartBody>
    </w:docPart>
    <w:docPart>
      <w:docPartPr>
        <w:name w:val="A4C22656448F42E587E63ACCC00CA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2A5B9-1CE3-4215-A609-493F96322684}"/>
      </w:docPartPr>
      <w:docPartBody>
        <w:p w:rsidR="00000000" w:rsidRDefault="0090015E">
          <w:pPr>
            <w:pStyle w:val="A4C22656448F42E587E63ACCC00CAF84"/>
          </w:pPr>
          <w:r>
            <w:t>Recipient Name</w:t>
          </w:r>
        </w:p>
      </w:docPartBody>
    </w:docPart>
    <w:docPart>
      <w:docPartPr>
        <w:name w:val="F2853583606540E28B6B163E2F5AA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03E46-B716-4C14-A850-C74DCBD6D7BB}"/>
      </w:docPartPr>
      <w:docPartBody>
        <w:p w:rsidR="00000000" w:rsidRDefault="0090015E">
          <w:pPr>
            <w:pStyle w:val="F2853583606540E28B6B163E2F5AA9C9"/>
          </w:pPr>
          <w:r>
            <w:t>Company</w:t>
          </w:r>
        </w:p>
      </w:docPartBody>
    </w:docPart>
    <w:docPart>
      <w:docPartPr>
        <w:name w:val="951280E850ED43A78F43E39988339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465B3-5BC9-40D9-9A4F-ABD992C5E175}"/>
      </w:docPartPr>
      <w:docPartBody>
        <w:p w:rsidR="00000000" w:rsidRDefault="0090015E">
          <w:pPr>
            <w:pStyle w:val="951280E850ED43A78F43E39988339A60"/>
          </w:pPr>
          <w:r>
            <w:t>Recipient Name</w:t>
          </w:r>
        </w:p>
      </w:docPartBody>
    </w:docPart>
    <w:docPart>
      <w:docPartPr>
        <w:name w:val="6625FFAC31AA452EA35932DF69027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4ADF0-30BB-4326-AB64-71A779F90B29}"/>
      </w:docPartPr>
      <w:docPartBody>
        <w:p w:rsidR="00000000" w:rsidRDefault="0090015E">
          <w:pPr>
            <w:pStyle w:val="6625FFAC31AA452EA35932DF69027075"/>
          </w:pPr>
          <w:r>
            <w:t>Sincerely</w:t>
          </w:r>
        </w:p>
      </w:docPartBody>
    </w:docPart>
    <w:docPart>
      <w:docPartPr>
        <w:name w:val="A9A1CF65849E417DA3E85727FA9E8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92C4D-49C8-4A9A-B01A-E12E0F317886}"/>
      </w:docPartPr>
      <w:docPartBody>
        <w:p w:rsidR="00000000" w:rsidRDefault="0090015E">
          <w:pPr>
            <w:pStyle w:val="A9A1CF65849E417DA3E85727FA9E8D8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E"/>
    <w:rsid w:val="0090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677DCE1A384C4E9DD3CB7243B007D5">
    <w:name w:val="CB677DCE1A384C4E9DD3CB7243B007D5"/>
  </w:style>
  <w:style w:type="paragraph" w:customStyle="1" w:styleId="25342E3F26F142E082845DCE3DCCC14A">
    <w:name w:val="25342E3F26F142E082845DCE3DCCC14A"/>
  </w:style>
  <w:style w:type="paragraph" w:customStyle="1" w:styleId="D808551D6E304118BF406091D8E4058D">
    <w:name w:val="D808551D6E304118BF406091D8E4058D"/>
  </w:style>
  <w:style w:type="paragraph" w:customStyle="1" w:styleId="E360B44F59F642EEA2C86E8FB1A86A6A">
    <w:name w:val="E360B44F59F642EEA2C86E8FB1A86A6A"/>
  </w:style>
  <w:style w:type="paragraph" w:customStyle="1" w:styleId="43A5B4516794400986771B8666E90441">
    <w:name w:val="43A5B4516794400986771B8666E90441"/>
  </w:style>
  <w:style w:type="paragraph" w:customStyle="1" w:styleId="A4C22656448F42E587E63ACCC00CAF84">
    <w:name w:val="A4C22656448F42E587E63ACCC00CAF84"/>
  </w:style>
  <w:style w:type="paragraph" w:customStyle="1" w:styleId="833ACEE6887A4EEC842C6778F4AE1AC9">
    <w:name w:val="833ACEE6887A4EEC842C6778F4AE1AC9"/>
  </w:style>
  <w:style w:type="paragraph" w:customStyle="1" w:styleId="F2853583606540E28B6B163E2F5AA9C9">
    <w:name w:val="F2853583606540E28B6B163E2F5AA9C9"/>
  </w:style>
  <w:style w:type="paragraph" w:customStyle="1" w:styleId="4901DA4738E74BB780EB44F0B4D2D716">
    <w:name w:val="4901DA4738E74BB780EB44F0B4D2D716"/>
  </w:style>
  <w:style w:type="paragraph" w:customStyle="1" w:styleId="951280E850ED43A78F43E39988339A60">
    <w:name w:val="951280E850ED43A78F43E39988339A60"/>
  </w:style>
  <w:style w:type="paragraph" w:customStyle="1" w:styleId="71329CAB2BE74D6E9B52F81785622E7B">
    <w:name w:val="71329CAB2BE74D6E9B52F81785622E7B"/>
  </w:style>
  <w:style w:type="paragraph" w:customStyle="1" w:styleId="6625FFAC31AA452EA35932DF69027075">
    <w:name w:val="6625FFAC31AA452EA35932DF69027075"/>
  </w:style>
  <w:style w:type="paragraph" w:customStyle="1" w:styleId="A9A1CF65849E417DA3E85727FA9E8D83">
    <w:name w:val="A9A1CF65849E417DA3E85727FA9E8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Phillip Lagoc</dc:creator>
  <cp:keywords/>
  <dc:description/>
  <cp:lastModifiedBy>Phillip Lagoc</cp:lastModifiedBy>
  <cp:revision>2</cp:revision>
  <dcterms:created xsi:type="dcterms:W3CDTF">2020-01-14T05:50:00Z</dcterms:created>
  <dcterms:modified xsi:type="dcterms:W3CDTF">2020-01-14T06:01:00Z</dcterms:modified>
</cp:coreProperties>
</file>